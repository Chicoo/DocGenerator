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E4" w:rsidRDefault="00C85CE4" w:rsidP="00C85CE4">
      <w:pPr>
        <w:pStyle w:val="Title"/>
      </w:pPr>
      <w:sdt>
        <w:sdtPr>
          <w:alias w:val="Title"/>
          <w:tag w:val="Title"/>
          <w:id w:val="-1953312643"/>
          <w:placeholder>
            <w:docPart w:val="DefaultPlaceholder_1081868574"/>
          </w:placeholder>
          <w:showingPlcHdr/>
        </w:sdtPr>
        <w:sdtContent>
          <w:r w:rsidRPr="004716DE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C85CE4" w:rsidRDefault="00C85CE4" w:rsidP="00C85CE4">
      <w:pPr>
        <w:pStyle w:val="IntenseQuote"/>
      </w:pPr>
      <w:proofErr w:type="gramStart"/>
      <w:r>
        <w:t>by</w:t>
      </w:r>
      <w:proofErr w:type="gramEnd"/>
      <w:r>
        <w:t xml:space="preserve"> </w:t>
      </w:r>
      <w:sdt>
        <w:sdtPr>
          <w:alias w:val="Author"/>
          <w:tag w:val="Author"/>
          <w:id w:val="1951357733"/>
          <w:placeholder>
            <w:docPart w:val="DefaultPlaceholder_1081868574"/>
          </w:placeholder>
          <w:showingPlcHdr/>
        </w:sdtPr>
        <w:sdtContent>
          <w:r w:rsidRPr="004716DE">
            <w:rPr>
              <w:rStyle w:val="PlaceholderText"/>
            </w:rPr>
            <w:t>Click here to enter text.</w:t>
          </w:r>
        </w:sdtContent>
      </w:sdt>
      <w:r>
        <w:t xml:space="preserve"> </w:t>
      </w:r>
      <w:r>
        <w:tab/>
      </w:r>
      <w:sdt>
        <w:sdtPr>
          <w:rPr>
            <w:noProof/>
            <w:lang w:eastAsia="en-US"/>
          </w:rPr>
          <w:alias w:val="AuthorImage"/>
          <w:tag w:val="AuthorImage"/>
          <w:id w:val="232209551"/>
          <w:showingPlcHdr/>
          <w:picture/>
        </w:sdtPr>
        <w:sdtContent>
          <w:r>
            <w:rPr>
              <w:noProof/>
              <w:lang w:eastAsia="en-US"/>
            </w:rPr>
            <w:drawing>
              <wp:inline distT="0" distB="0" distL="0" distR="0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C85CE4" w:rsidRDefault="00C85CE4" w:rsidP="00C85CE4">
      <w:bookmarkStart w:id="0" w:name="_GoBack"/>
      <w:bookmarkEnd w:id="0"/>
    </w:p>
    <w:p w:rsidR="00C85CE4" w:rsidRDefault="00C85CE4" w:rsidP="00C85CE4"/>
    <w:p w:rsidR="00C85CE4" w:rsidRDefault="00C85CE4" w:rsidP="00C85CE4"/>
    <w:p w:rsidR="00C85CE4" w:rsidRDefault="00C85CE4" w:rsidP="00C85CE4"/>
    <w:p w:rsidR="008E7AFD" w:rsidRPr="00C85CE4" w:rsidRDefault="008E7AFD" w:rsidP="00C85CE4"/>
    <w:sectPr w:rsidR="008E7AFD" w:rsidRPr="00C85CE4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02" w:rsidRDefault="00A86402" w:rsidP="00C85CE4">
      <w:pPr>
        <w:spacing w:after="0" w:line="240" w:lineRule="auto"/>
      </w:pPr>
      <w:r>
        <w:separator/>
      </w:r>
    </w:p>
  </w:endnote>
  <w:endnote w:type="continuationSeparator" w:id="0">
    <w:p w:rsidR="00A86402" w:rsidRDefault="00A86402" w:rsidP="00C8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02" w:rsidRDefault="00A86402" w:rsidP="00C85CE4">
      <w:pPr>
        <w:spacing w:after="0" w:line="240" w:lineRule="auto"/>
      </w:pPr>
      <w:r>
        <w:separator/>
      </w:r>
    </w:p>
  </w:footnote>
  <w:footnote w:type="continuationSeparator" w:id="0">
    <w:p w:rsidR="00A86402" w:rsidRDefault="00A86402" w:rsidP="00C85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Title"/>
      <w:id w:val="156419977"/>
      <w:placeholder>
        <w:docPart w:val="DefaultPlaceholder_1081868574"/>
      </w:placeholder>
      <w:showingPlcHdr/>
    </w:sdtPr>
    <w:sdtContent>
      <w:p w:rsidR="00C85CE4" w:rsidRDefault="00C85CE4" w:rsidP="00C85CE4">
        <w:pPr>
          <w:pStyle w:val="Header"/>
          <w:jc w:val="center"/>
        </w:pPr>
        <w:r w:rsidRPr="004716DE">
          <w:rPr>
            <w:rStyle w:val="PlaceholderText"/>
          </w:rPr>
          <w:t>Click here to enter text.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E4"/>
    <w:rsid w:val="00824F94"/>
    <w:rsid w:val="008E7AFD"/>
    <w:rsid w:val="00A86402"/>
    <w:rsid w:val="00C8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A110A-C265-45A2-A689-4CAA9D7C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CE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5CE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E4"/>
  </w:style>
  <w:style w:type="paragraph" w:styleId="Footer">
    <w:name w:val="footer"/>
    <w:basedOn w:val="Normal"/>
    <w:link w:val="FooterChar"/>
    <w:uiPriority w:val="99"/>
    <w:unhideWhenUsed/>
    <w:rsid w:val="00C8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DBC83-6D33-4275-B602-E1B9C4A25B4A}"/>
      </w:docPartPr>
      <w:docPartBody>
        <w:p w:rsidR="00000000" w:rsidRDefault="00720023">
          <w:r w:rsidRPr="004716D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23"/>
    <w:rsid w:val="004B5622"/>
    <w:rsid w:val="0072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00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Sonnets.docx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de Brouwer</dc:creator>
  <cp:keywords/>
  <cp:lastModifiedBy>Marco</cp:lastModifiedBy>
  <cp:revision>2</cp:revision>
  <dcterms:created xsi:type="dcterms:W3CDTF">2013-01-06T21:16:00Z</dcterms:created>
  <dcterms:modified xsi:type="dcterms:W3CDTF">2013-01-06T21:16:00Z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